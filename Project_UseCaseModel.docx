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137224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FA42D9">
          <w:rPr>
            <w:rFonts w:ascii="Times New Roman" w:hAnsi="Times New Roman"/>
          </w:rPr>
          <w:t>Web Chat Application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A42D9">
            <w:pPr>
              <w:pStyle w:val="Tabletext"/>
            </w:pPr>
            <w:r>
              <w:t>23/Mar/17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534921" w:rsidRPr="00D047E9" w:rsidRDefault="00570E86" w:rsidP="00534921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</w:p>
    <w:p w:rsidR="00534921" w:rsidRDefault="00534921">
      <w:pPr>
        <w:pStyle w:val="TOCHeading"/>
      </w:pPr>
      <w:r>
        <w:t>Table of Contents</w:t>
      </w:r>
    </w:p>
    <w:p w:rsidR="00534921" w:rsidRPr="00534921" w:rsidRDefault="0053492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8018378" w:history="1">
        <w:r w:rsidRPr="0057160F">
          <w:rPr>
            <w:rStyle w:val="Hyperlink"/>
            <w:noProof/>
          </w:rPr>
          <w:t>1.</w:t>
        </w:r>
        <w:r w:rsidRPr="00534921">
          <w:rPr>
            <w:rFonts w:ascii="Calibri" w:hAnsi="Calibri"/>
            <w:noProof/>
            <w:sz w:val="22"/>
            <w:szCs w:val="22"/>
          </w:rPr>
          <w:tab/>
        </w:r>
        <w:r w:rsidRPr="0057160F">
          <w:rPr>
            <w:rStyle w:val="Hyperlink"/>
            <w:noProof/>
          </w:rPr>
          <w:t>Use-Cases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_Toc478018378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4921" w:rsidRPr="00534921" w:rsidRDefault="00CE2AA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8018379" w:history="1">
        <w:r w:rsidR="00534921" w:rsidRPr="0057160F">
          <w:rPr>
            <w:rStyle w:val="Hyperlink"/>
            <w:noProof/>
          </w:rPr>
          <w:t>1.1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Register a new user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_Toc478018379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4</w:t>
        </w:r>
        <w:r w:rsidR="00534921">
          <w:rPr>
            <w:noProof/>
            <w:webHidden/>
          </w:rPr>
          <w:fldChar w:fldCharType="end"/>
        </w:r>
      </w:hyperlink>
    </w:p>
    <w:p w:rsidR="00534921" w:rsidRPr="00534921" w:rsidRDefault="00CE2AA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8018380" w:history="1">
        <w:r w:rsidR="00534921" w:rsidRPr="0057160F">
          <w:rPr>
            <w:rStyle w:val="Hyperlink"/>
            <w:noProof/>
          </w:rPr>
          <w:t>1.2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Log in as a user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_Toc478018380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4</w:t>
        </w:r>
        <w:r w:rsidR="00534921">
          <w:rPr>
            <w:noProof/>
            <w:webHidden/>
          </w:rPr>
          <w:fldChar w:fldCharType="end"/>
        </w:r>
      </w:hyperlink>
    </w:p>
    <w:p w:rsidR="00534921" w:rsidRPr="00534921" w:rsidRDefault="00CE2AA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8018381" w:history="1">
        <w:r w:rsidR="00534921" w:rsidRPr="0057160F">
          <w:rPr>
            <w:rStyle w:val="Hyperlink"/>
            <w:noProof/>
          </w:rPr>
          <w:t>1.3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Add a message to a conversation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_Toc478018381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5</w:t>
        </w:r>
        <w:r w:rsidR="00534921">
          <w:rPr>
            <w:noProof/>
            <w:webHidden/>
          </w:rPr>
          <w:fldChar w:fldCharType="end"/>
        </w:r>
      </w:hyperlink>
    </w:p>
    <w:p w:rsidR="00534921" w:rsidRPr="00534921" w:rsidRDefault="00CE2AA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478018382" w:history="1">
        <w:r w:rsidR="00534921" w:rsidRPr="0057160F">
          <w:rPr>
            <w:rStyle w:val="Hyperlink"/>
            <w:noProof/>
          </w:rPr>
          <w:t>2.</w:t>
        </w:r>
        <w:r w:rsidR="00534921" w:rsidRPr="00534921">
          <w:rPr>
            <w:rFonts w:ascii="Calibri" w:hAnsi="Calibri"/>
            <w:noProof/>
            <w:sz w:val="22"/>
            <w:szCs w:val="22"/>
          </w:rPr>
          <w:tab/>
        </w:r>
        <w:r w:rsidR="00534921" w:rsidRPr="0057160F">
          <w:rPr>
            <w:rStyle w:val="Hyperlink"/>
            <w:noProof/>
          </w:rPr>
          <w:t>UML Use-Case Diagrams</w:t>
        </w:r>
        <w:r w:rsidR="00534921">
          <w:rPr>
            <w:noProof/>
            <w:webHidden/>
          </w:rPr>
          <w:tab/>
        </w:r>
        <w:r w:rsidR="00534921">
          <w:rPr>
            <w:noProof/>
            <w:webHidden/>
          </w:rPr>
          <w:fldChar w:fldCharType="begin"/>
        </w:r>
        <w:r w:rsidR="00534921">
          <w:rPr>
            <w:noProof/>
            <w:webHidden/>
          </w:rPr>
          <w:instrText xml:space="preserve"> PAGEREF _Toc478018382 \h </w:instrText>
        </w:r>
        <w:r w:rsidR="00534921">
          <w:rPr>
            <w:noProof/>
            <w:webHidden/>
          </w:rPr>
        </w:r>
        <w:r w:rsidR="00534921">
          <w:rPr>
            <w:noProof/>
            <w:webHidden/>
          </w:rPr>
          <w:fldChar w:fldCharType="separate"/>
        </w:r>
        <w:r w:rsidR="00534921">
          <w:rPr>
            <w:noProof/>
            <w:webHidden/>
          </w:rPr>
          <w:t>5</w:t>
        </w:r>
        <w:r w:rsidR="00534921">
          <w:rPr>
            <w:noProof/>
            <w:webHidden/>
          </w:rPr>
          <w:fldChar w:fldCharType="end"/>
        </w:r>
      </w:hyperlink>
    </w:p>
    <w:p w:rsidR="00534921" w:rsidRDefault="00534921">
      <w:r>
        <w:rPr>
          <w:b/>
          <w:bCs/>
          <w:noProof/>
        </w:rPr>
        <w:fldChar w:fldCharType="end"/>
      </w:r>
    </w:p>
    <w:p w:rsidR="00534921" w:rsidRPr="00D047E9" w:rsidRDefault="00534921" w:rsidP="00534921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t xml:space="preserve"> </w:t>
      </w: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78018378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2"/>
      <w:bookmarkEnd w:id="3"/>
    </w:p>
    <w:p w:rsidR="00FA42D9" w:rsidRDefault="00FA42D9" w:rsidP="00FA42D9"/>
    <w:p w:rsidR="00FA42D9" w:rsidRPr="00FA42D9" w:rsidRDefault="00FA42D9" w:rsidP="00FA42D9">
      <w:pPr>
        <w:pStyle w:val="Heading2"/>
      </w:pPr>
      <w:bookmarkStart w:id="6" w:name="_Toc478018379"/>
      <w:r>
        <w:t>Register a new user</w:t>
      </w:r>
      <w:bookmarkEnd w:id="6"/>
    </w:p>
    <w:p w:rsidR="009F1B7E" w:rsidRPr="00534921" w:rsidRDefault="009F1B7E" w:rsidP="00FA42D9">
      <w:pPr>
        <w:spacing w:line="240" w:lineRule="auto"/>
        <w:ind w:left="720"/>
        <w:jc w:val="both"/>
        <w:rPr>
          <w:b/>
          <w:color w:val="000000"/>
          <w:sz w:val="24"/>
        </w:rPr>
      </w:pPr>
      <w:bookmarkStart w:id="7" w:name="_Toc254773291"/>
      <w:bookmarkEnd w:id="4"/>
      <w:bookmarkEnd w:id="5"/>
      <w:r w:rsidRPr="00534921">
        <w:rPr>
          <w:b/>
          <w:color w:val="000000"/>
          <w:sz w:val="24"/>
        </w:rPr>
        <w:t>Use case: Register a new user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Level: </w:t>
      </w:r>
      <w:r w:rsidR="00EF44D5" w:rsidRPr="00534921">
        <w:rPr>
          <w:b/>
          <w:color w:val="000000"/>
          <w:sz w:val="24"/>
        </w:rPr>
        <w:t>user-goal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Primary actor: </w:t>
      </w:r>
      <w:r w:rsidR="00966D9F">
        <w:rPr>
          <w:b/>
          <w:color w:val="000000"/>
          <w:sz w:val="24"/>
        </w:rPr>
        <w:t>Administrator user</w:t>
      </w:r>
    </w:p>
    <w:p w:rsidR="009F1B7E" w:rsidRPr="00534921" w:rsidRDefault="009F1B7E" w:rsidP="009F1B7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Main success scenario: </w:t>
      </w:r>
    </w:p>
    <w:p w:rsidR="00966D9F" w:rsidRDefault="00966D9F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The administrator logs in</w:t>
      </w:r>
    </w:p>
    <w:p w:rsidR="00966D9F" w:rsidRDefault="00966D9F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The administrator goes to the new user page</w:t>
      </w:r>
    </w:p>
    <w:p w:rsidR="009F1B7E" w:rsidRPr="00534921" w:rsidRDefault="009F1B7E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The </w:t>
      </w:r>
      <w:r w:rsidR="00966D9F">
        <w:rPr>
          <w:b/>
          <w:color w:val="000000"/>
          <w:sz w:val="24"/>
        </w:rPr>
        <w:t xml:space="preserve">administrator </w:t>
      </w:r>
      <w:r w:rsidRPr="00534921">
        <w:rPr>
          <w:b/>
          <w:color w:val="000000"/>
          <w:sz w:val="24"/>
        </w:rPr>
        <w:t>is prompted to input the following data:</w:t>
      </w:r>
    </w:p>
    <w:p w:rsidR="009F1B7E" w:rsidRPr="00534921" w:rsidRDefault="009F1B7E" w:rsidP="009F1B7E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Full name</w:t>
      </w:r>
    </w:p>
    <w:p w:rsidR="009F1B7E" w:rsidRPr="00534921" w:rsidRDefault="009F1B7E" w:rsidP="009F1B7E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Username</w:t>
      </w:r>
    </w:p>
    <w:p w:rsidR="009F1B7E" w:rsidRDefault="009F1B7E" w:rsidP="00966D9F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Password</w:t>
      </w:r>
    </w:p>
    <w:p w:rsidR="00966D9F" w:rsidRPr="00534921" w:rsidRDefault="00966D9F" w:rsidP="00966D9F">
      <w:pPr>
        <w:numPr>
          <w:ilvl w:val="1"/>
          <w:numId w:val="23"/>
        </w:numPr>
        <w:spacing w:line="24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Chose a role</w:t>
      </w:r>
    </w:p>
    <w:p w:rsidR="009F1B7E" w:rsidRPr="00534921" w:rsidRDefault="009F1B7E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The </w:t>
      </w:r>
      <w:r w:rsidR="00A26B05">
        <w:rPr>
          <w:b/>
          <w:color w:val="000000"/>
          <w:sz w:val="24"/>
        </w:rPr>
        <w:t>administrator</w:t>
      </w:r>
      <w:r w:rsidRPr="00534921">
        <w:rPr>
          <w:b/>
          <w:color w:val="000000"/>
          <w:sz w:val="24"/>
        </w:rPr>
        <w:t xml:space="preserve"> enters the requested data</w:t>
      </w:r>
    </w:p>
    <w:p w:rsidR="009F1B7E" w:rsidRPr="00534921" w:rsidRDefault="009F1B7E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system validates the data</w:t>
      </w:r>
    </w:p>
    <w:p w:rsidR="008C6864" w:rsidRPr="00534921" w:rsidRDefault="008C6864" w:rsidP="009F1B7E">
      <w:pPr>
        <w:numPr>
          <w:ilvl w:val="0"/>
          <w:numId w:val="23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new account is created</w:t>
      </w:r>
    </w:p>
    <w:p w:rsidR="00135C51" w:rsidRPr="00534921" w:rsidRDefault="009F1B7E" w:rsidP="00135C51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Extensions: </w:t>
      </w:r>
    </w:p>
    <w:p w:rsidR="00135C51" w:rsidRPr="00534921" w:rsidRDefault="00135C51" w:rsidP="00135C51">
      <w:pPr>
        <w:numPr>
          <w:ilvl w:val="0"/>
          <w:numId w:val="24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Username already used – display an error </w:t>
      </w:r>
      <w:r w:rsidR="00367FAF" w:rsidRPr="00534921">
        <w:rPr>
          <w:b/>
          <w:color w:val="000000"/>
          <w:sz w:val="24"/>
        </w:rPr>
        <w:t>message, return to first step</w:t>
      </w:r>
    </w:p>
    <w:p w:rsidR="00135C51" w:rsidRPr="00534921" w:rsidRDefault="000778B8" w:rsidP="00135C51">
      <w:pPr>
        <w:numPr>
          <w:ilvl w:val="0"/>
          <w:numId w:val="24"/>
        </w:numPr>
        <w:spacing w:line="240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Invalid username –</w:t>
      </w:r>
      <w:bookmarkStart w:id="8" w:name="_GoBack"/>
      <w:bookmarkEnd w:id="8"/>
      <w:r>
        <w:rPr>
          <w:b/>
          <w:color w:val="000000"/>
          <w:sz w:val="24"/>
        </w:rPr>
        <w:t xml:space="preserve"> </w:t>
      </w:r>
      <w:r w:rsidR="00FA42D9" w:rsidRPr="00534921">
        <w:rPr>
          <w:b/>
          <w:color w:val="000000"/>
          <w:sz w:val="24"/>
        </w:rPr>
        <w:t xml:space="preserve"> display an error message, return to first step</w:t>
      </w: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9F1B7E" w:rsidRPr="00FA42D9" w:rsidRDefault="00FA42D9" w:rsidP="00FA42D9">
      <w:pPr>
        <w:pStyle w:val="Heading2"/>
        <w:rPr>
          <w:b w:val="0"/>
        </w:rPr>
      </w:pPr>
      <w:bookmarkStart w:id="9" w:name="_Toc478018380"/>
      <w:r>
        <w:rPr>
          <w:b w:val="0"/>
        </w:rPr>
        <w:t>Log in as a user</w:t>
      </w:r>
      <w:bookmarkEnd w:id="9"/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Use case: </w:t>
      </w:r>
      <w:r w:rsidR="00FA42D9" w:rsidRPr="00534921">
        <w:rPr>
          <w:b/>
          <w:color w:val="000000"/>
          <w:sz w:val="24"/>
        </w:rPr>
        <w:t>Log in as a user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Level: </w:t>
      </w:r>
      <w:r w:rsidR="00FA42D9" w:rsidRPr="00534921">
        <w:rPr>
          <w:b/>
          <w:color w:val="000000"/>
          <w:sz w:val="24"/>
        </w:rPr>
        <w:t>sub-function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Primary actor: </w:t>
      </w:r>
      <w:r w:rsidR="00FA42D9" w:rsidRPr="00534921">
        <w:rPr>
          <w:b/>
          <w:color w:val="000000"/>
          <w:sz w:val="24"/>
        </w:rPr>
        <w:t>user</w:t>
      </w:r>
    </w:p>
    <w:p w:rsidR="009F1B7E" w:rsidRPr="00534921" w:rsidRDefault="009F1B7E" w:rsidP="00FA42D9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Main success scenario: </w:t>
      </w:r>
    </w:p>
    <w:p w:rsidR="00FA42D9" w:rsidRPr="00534921" w:rsidRDefault="00FA42D9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is prompted to input their username and password</w:t>
      </w:r>
    </w:p>
    <w:p w:rsidR="00FA42D9" w:rsidRPr="00534921" w:rsidRDefault="00FA42D9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enters the requested data</w:t>
      </w:r>
    </w:p>
    <w:p w:rsidR="00FA42D9" w:rsidRPr="00534921" w:rsidRDefault="00FA42D9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system checks if the credentials match with the ones stored in the database</w:t>
      </w:r>
    </w:p>
    <w:p w:rsidR="00FA42D9" w:rsidRPr="00534921" w:rsidRDefault="00EF44D5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system sends a token to the user’s client</w:t>
      </w:r>
    </w:p>
    <w:p w:rsidR="00EF44D5" w:rsidRPr="00534921" w:rsidRDefault="00EF44D5" w:rsidP="00FA42D9">
      <w:pPr>
        <w:numPr>
          <w:ilvl w:val="0"/>
          <w:numId w:val="26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user’s client receives the token and uses it for making further requests</w:t>
      </w:r>
    </w:p>
    <w:p w:rsidR="009F1B7E" w:rsidRPr="00534921" w:rsidRDefault="009F1B7E" w:rsidP="009F1B7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Exte</w:t>
      </w:r>
      <w:r w:rsidR="00EF44D5" w:rsidRPr="00534921">
        <w:rPr>
          <w:b/>
          <w:color w:val="000000"/>
          <w:sz w:val="24"/>
        </w:rPr>
        <w:t xml:space="preserve">nsions: </w:t>
      </w:r>
    </w:p>
    <w:p w:rsidR="009F1B7E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credentials supplied by the user are invalid – display an error message, return to first step</w:t>
      </w: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Pr="00534921" w:rsidRDefault="00EF44D5" w:rsidP="00EF44D5">
      <w:pPr>
        <w:spacing w:line="240" w:lineRule="auto"/>
        <w:jc w:val="both"/>
        <w:rPr>
          <w:b/>
          <w:color w:val="000000"/>
          <w:sz w:val="24"/>
        </w:rPr>
      </w:pPr>
    </w:p>
    <w:p w:rsidR="00EF44D5" w:rsidRDefault="00EF44D5" w:rsidP="00EF44D5">
      <w:pPr>
        <w:spacing w:line="240" w:lineRule="auto"/>
        <w:jc w:val="both"/>
        <w:rPr>
          <w:b/>
          <w:i/>
          <w:color w:val="C0504D"/>
          <w:sz w:val="24"/>
        </w:rPr>
      </w:pPr>
    </w:p>
    <w:p w:rsidR="00EF44D5" w:rsidRDefault="00EF44D5" w:rsidP="00EF44D5">
      <w:pPr>
        <w:pStyle w:val="Heading2"/>
        <w:rPr>
          <w:b w:val="0"/>
        </w:rPr>
      </w:pPr>
      <w:bookmarkStart w:id="10" w:name="_Toc478018381"/>
      <w:r w:rsidRPr="00EF44D5">
        <w:rPr>
          <w:b w:val="0"/>
        </w:rPr>
        <w:t>Add a message to a conversation</w:t>
      </w:r>
      <w:bookmarkEnd w:id="10"/>
    </w:p>
    <w:p w:rsidR="00EF44D5" w:rsidRPr="00EF44D5" w:rsidRDefault="00EF44D5" w:rsidP="00EF44D5"/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Use case: </w:t>
      </w:r>
      <w:r w:rsidR="00EF44D5" w:rsidRPr="00534921">
        <w:rPr>
          <w:b/>
          <w:color w:val="000000"/>
          <w:sz w:val="24"/>
        </w:rPr>
        <w:t xml:space="preserve">Add a </w:t>
      </w:r>
      <w:r w:rsidR="00220779" w:rsidRPr="00534921">
        <w:rPr>
          <w:b/>
          <w:color w:val="000000"/>
          <w:sz w:val="24"/>
        </w:rPr>
        <w:t xml:space="preserve">text </w:t>
      </w:r>
      <w:r w:rsidR="00EF44D5" w:rsidRPr="00534921">
        <w:rPr>
          <w:b/>
          <w:color w:val="000000"/>
          <w:sz w:val="24"/>
        </w:rPr>
        <w:t>message to a conversation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Level: </w:t>
      </w:r>
      <w:r w:rsidR="00EF44D5" w:rsidRPr="00534921">
        <w:rPr>
          <w:b/>
          <w:color w:val="000000"/>
          <w:sz w:val="24"/>
        </w:rPr>
        <w:t>user-goal</w:t>
      </w:r>
    </w:p>
    <w:p w:rsidR="009F1B7E" w:rsidRPr="00534921" w:rsidRDefault="009F1B7E" w:rsidP="009F1B7E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Primary actor: </w:t>
      </w:r>
      <w:r w:rsidR="00EF44D5" w:rsidRPr="00534921">
        <w:rPr>
          <w:b/>
          <w:color w:val="000000"/>
          <w:sz w:val="24"/>
        </w:rPr>
        <w:t>user</w:t>
      </w:r>
    </w:p>
    <w:p w:rsidR="009F1B7E" w:rsidRPr="00534921" w:rsidRDefault="009F1B7E" w:rsidP="00EF44D5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Main success scenario: </w:t>
      </w:r>
    </w:p>
    <w:p w:rsidR="00EF44D5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logs in</w:t>
      </w:r>
    </w:p>
    <w:p w:rsidR="00EF44D5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selects a conversation they belong to</w:t>
      </w:r>
    </w:p>
    <w:p w:rsidR="00EF44D5" w:rsidRPr="00534921" w:rsidRDefault="00EF44D5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The user </w:t>
      </w:r>
      <w:r w:rsidR="00220779" w:rsidRPr="00534921">
        <w:rPr>
          <w:b/>
          <w:color w:val="000000"/>
          <w:sz w:val="24"/>
        </w:rPr>
        <w:t>types in the message and presses the send button</w:t>
      </w:r>
    </w:p>
    <w:p w:rsidR="00220779" w:rsidRPr="00534921" w:rsidRDefault="00220779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message is inserted by the system into that conversation’s history</w:t>
      </w:r>
    </w:p>
    <w:p w:rsidR="00220779" w:rsidRPr="00534921" w:rsidRDefault="00220779" w:rsidP="00EF44D5">
      <w:pPr>
        <w:numPr>
          <w:ilvl w:val="0"/>
          <w:numId w:val="27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message is displayed for all the users associated with that conversation</w:t>
      </w:r>
    </w:p>
    <w:p w:rsidR="009F1B7E" w:rsidRPr="00534921" w:rsidRDefault="009F1B7E" w:rsidP="009F1B7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 xml:space="preserve">Extensions: </w:t>
      </w:r>
    </w:p>
    <w:p w:rsidR="00FB69C6" w:rsidRPr="00534921" w:rsidRDefault="00FB69C6" w:rsidP="00FB69C6">
      <w:pPr>
        <w:numPr>
          <w:ilvl w:val="0"/>
          <w:numId w:val="28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log in step fails – this case is treated in the log in sub-function described above</w:t>
      </w:r>
    </w:p>
    <w:p w:rsidR="00FB69C6" w:rsidRPr="00534921" w:rsidRDefault="00FB69C6" w:rsidP="00FB69C6">
      <w:pPr>
        <w:numPr>
          <w:ilvl w:val="0"/>
          <w:numId w:val="28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 has no conversation they belong to – only the ‘Create a new conversation’ option is shown. The other steps are not available yet</w:t>
      </w:r>
    </w:p>
    <w:p w:rsidR="00FB69C6" w:rsidRPr="00534921" w:rsidRDefault="00FB69C6" w:rsidP="00FB69C6">
      <w:pPr>
        <w:numPr>
          <w:ilvl w:val="0"/>
          <w:numId w:val="28"/>
        </w:numPr>
        <w:spacing w:line="240" w:lineRule="auto"/>
        <w:jc w:val="both"/>
        <w:rPr>
          <w:b/>
          <w:color w:val="000000"/>
          <w:sz w:val="24"/>
        </w:rPr>
      </w:pPr>
      <w:r w:rsidRPr="00534921">
        <w:rPr>
          <w:b/>
          <w:color w:val="000000"/>
          <w:sz w:val="24"/>
        </w:rPr>
        <w:t>The user’s client fails to send the message to the server – an error message is displayed</w:t>
      </w:r>
    </w:p>
    <w:p w:rsidR="009F1B7E" w:rsidRPr="009F1B7E" w:rsidRDefault="009F1B7E" w:rsidP="009F1B7E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11" w:name="_Toc478018382"/>
      <w:r w:rsidRPr="00D047E9">
        <w:rPr>
          <w:rFonts w:ascii="Times New Roman" w:hAnsi="Times New Roman"/>
        </w:rPr>
        <w:t>UML Use-Case Diagrams</w:t>
      </w:r>
      <w:bookmarkEnd w:id="7"/>
      <w:bookmarkEnd w:id="11"/>
    </w:p>
    <w:p w:rsidR="002B19C4" w:rsidRDefault="002B19C4" w:rsidP="002B19C4">
      <w:pPr>
        <w:pStyle w:val="BodyText"/>
      </w:pPr>
    </w:p>
    <w:p w:rsidR="002B19C4" w:rsidRPr="00843FEF" w:rsidRDefault="002B19C4" w:rsidP="002B19C4">
      <w:pPr>
        <w:pStyle w:val="BodyText"/>
        <w:ind w:left="0"/>
        <w:rPr>
          <w:sz w:val="24"/>
        </w:rPr>
      </w:pPr>
      <w:r w:rsidRPr="00843FEF">
        <w:rPr>
          <w:sz w:val="24"/>
        </w:rPr>
        <w:t xml:space="preserve">Here, ‘user’ refers to any user that created an account for this application. The log-in operation is not mentioned as a use-case because it is considered a step </w:t>
      </w:r>
      <w:r w:rsidR="00016531" w:rsidRPr="00843FEF">
        <w:rPr>
          <w:sz w:val="24"/>
        </w:rPr>
        <w:t>in the use-cases that are mentioned.</w:t>
      </w:r>
    </w:p>
    <w:p w:rsidR="002B19C4" w:rsidRDefault="00CE2AA1" w:rsidP="00843FEF">
      <w:pPr>
        <w:pStyle w:val="BodyText"/>
        <w:ind w:left="0"/>
      </w:pPr>
      <w:r>
        <w:rPr>
          <w:noProof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7.5pt;margin-top:2.7pt;width:275.25pt;height:352.5pt;z-index:1;mso-position-horizontal-relative:text;mso-position-vertical-relative:text;mso-width-relative:page;mso-height-relative:page">
            <v:imagedata r:id="rId9" o:title="usecase_registered"/>
            <w10:wrap type="topAndBottom"/>
          </v:shape>
        </w:pict>
      </w: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D34981" w:rsidRDefault="00D34981" w:rsidP="00843FEF">
      <w:pPr>
        <w:pStyle w:val="BodyText"/>
        <w:ind w:left="0"/>
        <w:rPr>
          <w:sz w:val="24"/>
        </w:rPr>
      </w:pPr>
    </w:p>
    <w:p w:rsidR="00843FEF" w:rsidRDefault="00CE2AA1" w:rsidP="00843FEF">
      <w:pPr>
        <w:pStyle w:val="BodyText"/>
        <w:ind w:left="0"/>
        <w:rPr>
          <w:sz w:val="24"/>
        </w:rPr>
      </w:pPr>
      <w:r>
        <w:rPr>
          <w:noProof/>
        </w:rPr>
        <w:lastRenderedPageBreak/>
        <w:pict>
          <v:shape id="_x0000_s1029" type="#_x0000_t75" style="position:absolute;margin-left:77.25pt;margin-top:22.05pt;width:267.75pt;height:359.25pt;z-index:2;mso-position-horizontal-relative:text;mso-position-vertical-relative:text;mso-width-relative:page;mso-height-relative:page">
            <v:imagedata r:id="rId10" o:title="admin"/>
            <w10:wrap type="topAndBottom"/>
          </v:shape>
        </w:pict>
      </w:r>
      <w:r w:rsidR="00843FEF" w:rsidRPr="00D34981">
        <w:rPr>
          <w:sz w:val="24"/>
        </w:rPr>
        <w:t>Another user is the administrator, who has the right to p</w:t>
      </w:r>
      <w:r w:rsidR="00BE7251" w:rsidRPr="00D34981">
        <w:rPr>
          <w:sz w:val="24"/>
        </w:rPr>
        <w:t>erform CRUD operations on users.</w:t>
      </w:r>
    </w:p>
    <w:p w:rsidR="00D34981" w:rsidRPr="00D34981" w:rsidRDefault="00D34981" w:rsidP="00843FEF">
      <w:pPr>
        <w:pStyle w:val="BodyText"/>
        <w:ind w:left="0"/>
        <w:rPr>
          <w:sz w:val="24"/>
        </w:rPr>
      </w:pPr>
    </w:p>
    <w:sectPr w:rsidR="00D34981" w:rsidRPr="00D34981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AA1" w:rsidRDefault="00CE2AA1">
      <w:pPr>
        <w:spacing w:line="240" w:lineRule="auto"/>
      </w:pPr>
      <w:r>
        <w:separator/>
      </w:r>
    </w:p>
  </w:endnote>
  <w:endnote w:type="continuationSeparator" w:id="0">
    <w:p w:rsidR="00CE2AA1" w:rsidRDefault="00CE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A42D9">
              <w:t>Pop Cristian Constantin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66D9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778B8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AA1" w:rsidRDefault="00CE2AA1">
      <w:pPr>
        <w:spacing w:line="240" w:lineRule="auto"/>
      </w:pPr>
      <w:r>
        <w:separator/>
      </w:r>
    </w:p>
  </w:footnote>
  <w:footnote w:type="continuationSeparator" w:id="0">
    <w:p w:rsidR="00CE2AA1" w:rsidRDefault="00CE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F36990">
    <w:pPr>
      <w:pBdr>
        <w:bottom w:val="single" w:sz="6" w:space="1" w:color="auto"/>
      </w:pBdr>
      <w:jc w:val="right"/>
    </w:pPr>
    <w:fldSimple w:instr=" DOCPROPERTY &quot;Company&quot;  \* MERGEFORMAT ">
      <w:r w:rsidR="00FA42D9">
        <w:rPr>
          <w:rFonts w:ascii="Arial" w:hAnsi="Arial"/>
          <w:b/>
          <w:sz w:val="36"/>
        </w:rPr>
        <w:t>Pop Cristian Constantin</w:t>
      </w:r>
    </w:fldSimple>
  </w:p>
  <w:p w:rsidR="0004741B" w:rsidRDefault="00F3699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A42D9">
        <w:rPr>
          <w:rFonts w:ascii="Arial" w:hAnsi="Arial"/>
          <w:b/>
          <w:sz w:val="36"/>
        </w:rPr>
        <w:t>30235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F36990">
          <w:fldSimple w:instr="subject  \* Mergeformat ">
            <w:r w:rsidR="00FA42D9">
              <w:t>Web Chat Application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FA42D9">
            <w:t>23/Mar/17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8C5CA1"/>
    <w:multiLevelType w:val="hybridMultilevel"/>
    <w:tmpl w:val="B1F6A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5026806"/>
    <w:multiLevelType w:val="hybridMultilevel"/>
    <w:tmpl w:val="E878F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F94B5F"/>
    <w:multiLevelType w:val="hybridMultilevel"/>
    <w:tmpl w:val="90B04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1CF0B65"/>
    <w:multiLevelType w:val="hybridMultilevel"/>
    <w:tmpl w:val="9E860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C528BD"/>
    <w:multiLevelType w:val="hybridMultilevel"/>
    <w:tmpl w:val="48BA9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F37302"/>
    <w:multiLevelType w:val="hybridMultilevel"/>
    <w:tmpl w:val="AE768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21"/>
  </w:num>
  <w:num w:numId="22">
    <w:abstractNumId w:val="9"/>
  </w:num>
  <w:num w:numId="23">
    <w:abstractNumId w:val="20"/>
  </w:num>
  <w:num w:numId="24">
    <w:abstractNumId w:val="19"/>
  </w:num>
  <w:num w:numId="25">
    <w:abstractNumId w:val="26"/>
  </w:num>
  <w:num w:numId="26">
    <w:abstractNumId w:val="16"/>
  </w:num>
  <w:num w:numId="27">
    <w:abstractNumId w:val="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16531"/>
    <w:rsid w:val="0004741B"/>
    <w:rsid w:val="000778B8"/>
    <w:rsid w:val="000916B9"/>
    <w:rsid w:val="00135C51"/>
    <w:rsid w:val="00137224"/>
    <w:rsid w:val="00220779"/>
    <w:rsid w:val="002B19C4"/>
    <w:rsid w:val="002D02EB"/>
    <w:rsid w:val="00367FAF"/>
    <w:rsid w:val="00534921"/>
    <w:rsid w:val="0056530F"/>
    <w:rsid w:val="00570E86"/>
    <w:rsid w:val="00664E4B"/>
    <w:rsid w:val="00695FEF"/>
    <w:rsid w:val="006C543D"/>
    <w:rsid w:val="00843FEF"/>
    <w:rsid w:val="008C4393"/>
    <w:rsid w:val="008C6864"/>
    <w:rsid w:val="0090593F"/>
    <w:rsid w:val="00966D9F"/>
    <w:rsid w:val="009F1B7E"/>
    <w:rsid w:val="00A16399"/>
    <w:rsid w:val="00A26B05"/>
    <w:rsid w:val="00BE7251"/>
    <w:rsid w:val="00C709E3"/>
    <w:rsid w:val="00CE2AA1"/>
    <w:rsid w:val="00D047E9"/>
    <w:rsid w:val="00D34981"/>
    <w:rsid w:val="00D720D3"/>
    <w:rsid w:val="00EF44D5"/>
    <w:rsid w:val="00F36990"/>
    <w:rsid w:val="00FA42D9"/>
    <w:rsid w:val="00FB69C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91C78D4"/>
  <w15:docId w15:val="{A17961B8-EAB9-4183-B919-52259980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uiPriority w:val="99"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3492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08DF1A-930C-47D8-ADC0-ED83BA99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111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Cristi Pop</cp:lastModifiedBy>
  <cp:revision>17</cp:revision>
  <dcterms:created xsi:type="dcterms:W3CDTF">2010-02-24T09:14:00Z</dcterms:created>
  <dcterms:modified xsi:type="dcterms:W3CDTF">2017-05-18T19:39:00Z</dcterms:modified>
</cp:coreProperties>
</file>