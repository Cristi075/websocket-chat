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094640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C65DE7">
          <w:rPr>
            <w:rFonts w:ascii="Times New Roman" w:hAnsi="Times New Roman"/>
          </w:rPr>
          <w:t>Web Chat Application</w:t>
        </w:r>
      </w:fldSimple>
    </w:p>
    <w:p w:rsidR="00E421C6" w:rsidRPr="00400EB4" w:rsidRDefault="00094640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4B42B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65DE7">
            <w:pPr>
              <w:pStyle w:val="Tabletext"/>
            </w:pPr>
            <w:r>
              <w:t>23/Mar/17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C65DE7">
            <w:pPr>
              <w:pStyle w:val="Tabletext"/>
            </w:pPr>
            <w:r>
              <w:t>Pop Cristian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094640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094640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094640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094640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094640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E421C6" w:rsidRPr="00400EB4" w:rsidRDefault="00AD64E8" w:rsidP="004B42B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:rsidR="00E421C6" w:rsidRPr="00400EB4" w:rsidRDefault="00AD64E8" w:rsidP="004B42B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4B42B4">
      <w:pPr>
        <w:pStyle w:val="InfoBlue"/>
      </w:pPr>
      <w:r w:rsidRPr="00400EB4">
        <w:t xml:space="preserve">Legal and regulatory requirements, including application standards. </w:t>
      </w:r>
    </w:p>
    <w:p w:rsidR="00E421C6" w:rsidRPr="00400EB4" w:rsidRDefault="00AD64E8" w:rsidP="004B42B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:rsidR="00E421C6" w:rsidRPr="00400EB4" w:rsidRDefault="00AD64E8" w:rsidP="004B42B4">
      <w:pPr>
        <w:pStyle w:val="InfoBlue"/>
      </w:pPr>
      <w:r w:rsidRPr="00400EB4">
        <w:t>Other requirements such as operating systems and environments, compatibility requirements, and design constraints.]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CE39BA" w:rsidRPr="00CE39BA" w:rsidRDefault="00F41465" w:rsidP="00CE39BA">
      <w:pPr>
        <w:ind w:firstLine="720"/>
        <w:rPr>
          <w:sz w:val="24"/>
        </w:rPr>
      </w:pPr>
      <w:r>
        <w:rPr>
          <w:sz w:val="24"/>
        </w:rPr>
        <w:t>Availability describes the probability of a system being operational at a given moment. This is described by using metrics like the ‘mean time to failure’ or ‘mean repair time’.</w:t>
      </w:r>
    </w:p>
    <w:p w:rsidR="00CE39BA" w:rsidRP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731E45">
        <w:rPr>
          <w:sz w:val="24"/>
        </w:rPr>
        <w:t>it can be internal or external to the system</w:t>
      </w:r>
    </w:p>
    <w:p w:rsidR="00CE39BA" w:rsidRPr="00CE39BA" w:rsidRDefault="00900E73" w:rsidP="00CE39BA">
      <w:pPr>
        <w:ind w:left="720"/>
        <w:rPr>
          <w:sz w:val="24"/>
        </w:rPr>
      </w:pPr>
      <w:r>
        <w:rPr>
          <w:sz w:val="24"/>
        </w:rPr>
        <w:t>Stimulus: hardware failure, software crash</w:t>
      </w:r>
    </w:p>
    <w:p w:rsidR="00CE39BA" w:rsidRP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900E73">
        <w:rPr>
          <w:sz w:val="24"/>
        </w:rPr>
        <w:t>The system running normally</w:t>
      </w:r>
    </w:p>
    <w:p w:rsidR="00900E73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900E73">
        <w:rPr>
          <w:sz w:val="24"/>
        </w:rPr>
        <w:t>Database, application server</w:t>
      </w:r>
    </w:p>
    <w:p w:rsidR="00CE39BA" w:rsidRP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Response: </w:t>
      </w:r>
      <w:r w:rsidR="00A511C6">
        <w:rPr>
          <w:sz w:val="24"/>
        </w:rPr>
        <w:t>replace or reboot the component that caused the crash</w:t>
      </w:r>
    </w:p>
    <w:p w:rsidR="00CE39BA" w:rsidRDefault="00CE39BA" w:rsidP="00CE39BA">
      <w:pPr>
        <w:ind w:left="720"/>
        <w:rPr>
          <w:sz w:val="24"/>
        </w:rPr>
      </w:pPr>
      <w:r w:rsidRPr="00CE39BA">
        <w:rPr>
          <w:sz w:val="24"/>
        </w:rPr>
        <w:t xml:space="preserve">Response measure: </w:t>
      </w:r>
      <w:r w:rsidR="006654B7">
        <w:rPr>
          <w:sz w:val="24"/>
        </w:rPr>
        <w:t>repair time and mean repair time</w:t>
      </w:r>
    </w:p>
    <w:p w:rsidR="0052342E" w:rsidRPr="00CE39BA" w:rsidRDefault="0052342E" w:rsidP="0052342E">
      <w:pPr>
        <w:numPr>
          <w:ilvl w:val="0"/>
          <w:numId w:val="25"/>
        </w:numPr>
        <w:rPr>
          <w:sz w:val="24"/>
        </w:rPr>
      </w:pPr>
      <w:r>
        <w:rPr>
          <w:sz w:val="24"/>
        </w:rPr>
        <w:t>The server should boot up after a crash in under 2 minutes</w:t>
      </w:r>
    </w:p>
    <w:p w:rsidR="00CE39BA" w:rsidRPr="00CE39BA" w:rsidRDefault="00CE39BA" w:rsidP="00CE39BA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F41465" w:rsidRPr="00CE39BA" w:rsidRDefault="008E2AF7" w:rsidP="00F41465">
      <w:pPr>
        <w:ind w:firstLine="720"/>
        <w:rPr>
          <w:sz w:val="24"/>
        </w:rPr>
      </w:pPr>
      <w:r>
        <w:rPr>
          <w:sz w:val="24"/>
        </w:rPr>
        <w:t xml:space="preserve">Performance describes the system’s </w:t>
      </w:r>
      <w:r w:rsidR="00F3162C">
        <w:rPr>
          <w:sz w:val="24"/>
        </w:rPr>
        <w:t>response time.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773071">
        <w:rPr>
          <w:sz w:val="24"/>
        </w:rPr>
        <w:t>external to the system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>S</w:t>
      </w:r>
      <w:r w:rsidR="006A20A4">
        <w:rPr>
          <w:sz w:val="24"/>
        </w:rPr>
        <w:t>timulus: requests coming from the users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8D7D00">
        <w:rPr>
          <w:sz w:val="24"/>
        </w:rPr>
        <w:t>server running normally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0503FB">
        <w:rPr>
          <w:sz w:val="24"/>
        </w:rPr>
        <w:t>The</w:t>
      </w:r>
      <w:r w:rsidR="00204A7B">
        <w:rPr>
          <w:sz w:val="24"/>
        </w:rPr>
        <w:t xml:space="preserve"> system</w:t>
      </w:r>
    </w:p>
    <w:p w:rsidR="00F41465" w:rsidRPr="00CE39BA" w:rsidRDefault="00F41465" w:rsidP="00F41465">
      <w:pPr>
        <w:ind w:left="720"/>
        <w:rPr>
          <w:sz w:val="24"/>
        </w:rPr>
      </w:pPr>
      <w:r w:rsidRPr="00CE39BA">
        <w:rPr>
          <w:sz w:val="24"/>
        </w:rPr>
        <w:t>Res</w:t>
      </w:r>
      <w:r w:rsidR="00AB3C01">
        <w:rPr>
          <w:sz w:val="24"/>
        </w:rPr>
        <w:t>ponse: The system processes the received requests</w:t>
      </w:r>
    </w:p>
    <w:p w:rsidR="0052342E" w:rsidRDefault="00FD634D" w:rsidP="0052342E">
      <w:pPr>
        <w:ind w:left="720"/>
        <w:rPr>
          <w:sz w:val="24"/>
        </w:rPr>
      </w:pPr>
      <w:r>
        <w:rPr>
          <w:sz w:val="24"/>
        </w:rPr>
        <w:t>Response measure: delay, miss rate</w:t>
      </w:r>
    </w:p>
    <w:p w:rsidR="0052342E" w:rsidRPr="00CE39BA" w:rsidRDefault="0052342E" w:rsidP="0052342E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90% of the incoming requests should be processed in under 1 second</w:t>
      </w:r>
    </w:p>
    <w:p w:rsidR="00F41465" w:rsidRDefault="00F41465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Default="002A2E51" w:rsidP="00F41465"/>
    <w:p w:rsidR="002A2E51" w:rsidRPr="00F41465" w:rsidRDefault="002A2E51" w:rsidP="00F41465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5657EA" w:rsidRPr="00CE39BA" w:rsidRDefault="002A2E51" w:rsidP="005657EA">
      <w:pPr>
        <w:ind w:firstLine="720"/>
        <w:rPr>
          <w:sz w:val="24"/>
        </w:rPr>
      </w:pPr>
      <w:r>
        <w:rPr>
          <w:sz w:val="24"/>
        </w:rPr>
        <w:t>Security describes the system’s ability to deny unauthorized access.</w:t>
      </w:r>
    </w:p>
    <w:p w:rsidR="005657EA" w:rsidRPr="00CE39BA" w:rsidRDefault="005657EA" w:rsidP="005657EA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1E210F">
        <w:rPr>
          <w:sz w:val="24"/>
        </w:rPr>
        <w:t>malicious users that are external to the system</w:t>
      </w:r>
    </w:p>
    <w:p w:rsidR="005657EA" w:rsidRPr="00CE39BA" w:rsidRDefault="003060FB" w:rsidP="005657EA">
      <w:pPr>
        <w:ind w:left="720"/>
        <w:rPr>
          <w:sz w:val="24"/>
        </w:rPr>
      </w:pPr>
      <w:r>
        <w:rPr>
          <w:sz w:val="24"/>
        </w:rPr>
        <w:t xml:space="preserve">Stimulus: </w:t>
      </w:r>
      <w:r w:rsidR="007A6545">
        <w:rPr>
          <w:sz w:val="24"/>
        </w:rPr>
        <w:t>an unauthorized or malicious request</w:t>
      </w:r>
    </w:p>
    <w:p w:rsidR="005657EA" w:rsidRPr="00CE39BA" w:rsidRDefault="005657EA" w:rsidP="005657EA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8F04D0">
        <w:rPr>
          <w:sz w:val="24"/>
        </w:rPr>
        <w:t>online system</w:t>
      </w:r>
    </w:p>
    <w:p w:rsidR="005657EA" w:rsidRPr="00CE39BA" w:rsidRDefault="005657EA" w:rsidP="005657EA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FB1BE8">
        <w:rPr>
          <w:sz w:val="24"/>
        </w:rPr>
        <w:t>the system</w:t>
      </w:r>
    </w:p>
    <w:p w:rsidR="005657EA" w:rsidRPr="00CE39BA" w:rsidRDefault="00727712" w:rsidP="005657EA">
      <w:pPr>
        <w:ind w:left="720"/>
        <w:rPr>
          <w:sz w:val="24"/>
        </w:rPr>
      </w:pPr>
      <w:r>
        <w:rPr>
          <w:sz w:val="24"/>
        </w:rPr>
        <w:t xml:space="preserve">Response: The system should deny access to unauthorized users and it should </w:t>
      </w:r>
      <w:r w:rsidR="004D795D">
        <w:rPr>
          <w:sz w:val="24"/>
        </w:rPr>
        <w:t>filter out invalid or malicious input</w:t>
      </w:r>
    </w:p>
    <w:p w:rsidR="005657EA" w:rsidRDefault="004D795D" w:rsidP="005657EA">
      <w:pPr>
        <w:ind w:left="720"/>
        <w:rPr>
          <w:sz w:val="24"/>
        </w:rPr>
      </w:pPr>
      <w:r>
        <w:rPr>
          <w:sz w:val="24"/>
        </w:rPr>
        <w:t>Response measure: percentage of unauthorized access allowed</w:t>
      </w:r>
    </w:p>
    <w:p w:rsidR="004D795D" w:rsidRDefault="004D795D" w:rsidP="004D795D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The system should not be vulnerable to SQL injection</w:t>
      </w:r>
    </w:p>
    <w:p w:rsidR="004D795D" w:rsidRDefault="004D795D" w:rsidP="004D795D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The system should not allow unauthenticated users to access data</w:t>
      </w:r>
    </w:p>
    <w:p w:rsidR="004D795D" w:rsidRPr="00CE39BA" w:rsidRDefault="004D795D" w:rsidP="004D795D">
      <w:pPr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The system should </w:t>
      </w:r>
      <w:r w:rsidR="00175D52">
        <w:rPr>
          <w:sz w:val="24"/>
        </w:rPr>
        <w:t xml:space="preserve">not allow regular users to access functions and data reserved for administrators </w:t>
      </w:r>
    </w:p>
    <w:p w:rsidR="005657EA" w:rsidRPr="005657EA" w:rsidRDefault="005657EA" w:rsidP="005657EA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2A2E51" w:rsidRPr="00CE39BA" w:rsidRDefault="00175D52" w:rsidP="002A2E51">
      <w:pPr>
        <w:ind w:firstLine="720"/>
        <w:rPr>
          <w:sz w:val="24"/>
        </w:rPr>
      </w:pPr>
      <w:r>
        <w:rPr>
          <w:sz w:val="24"/>
        </w:rPr>
        <w:t>Testability describes how easy the software faults can be discovered.</w:t>
      </w:r>
    </w:p>
    <w:p w:rsidR="002A2E51" w:rsidRPr="00CE39BA" w:rsidRDefault="002A2E51" w:rsidP="002A2E51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205C20">
        <w:rPr>
          <w:sz w:val="24"/>
        </w:rPr>
        <w:t>internal</w:t>
      </w:r>
    </w:p>
    <w:p w:rsidR="002A2E51" w:rsidRPr="00CE39BA" w:rsidRDefault="00E72D12" w:rsidP="002A2E51">
      <w:pPr>
        <w:ind w:left="720"/>
        <w:rPr>
          <w:sz w:val="24"/>
        </w:rPr>
      </w:pPr>
      <w:r>
        <w:rPr>
          <w:sz w:val="24"/>
        </w:rPr>
        <w:t>Stimulus: unit tests, integration tests</w:t>
      </w:r>
    </w:p>
    <w:p w:rsidR="002A2E51" w:rsidRPr="00CE39BA" w:rsidRDefault="00E72D12" w:rsidP="002A2E51">
      <w:pPr>
        <w:ind w:left="720"/>
        <w:rPr>
          <w:sz w:val="24"/>
        </w:rPr>
      </w:pPr>
      <w:r>
        <w:rPr>
          <w:sz w:val="24"/>
        </w:rPr>
        <w:t>Environment: the application</w:t>
      </w:r>
    </w:p>
    <w:p w:rsidR="002A2E51" w:rsidRPr="00CE39BA" w:rsidRDefault="002A2E51" w:rsidP="002A2E51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E72D12">
        <w:rPr>
          <w:sz w:val="24"/>
        </w:rPr>
        <w:t>the code of the system’s software</w:t>
      </w:r>
    </w:p>
    <w:p w:rsidR="002A2E51" w:rsidRPr="00CE39BA" w:rsidRDefault="002A2E51" w:rsidP="002A2E51">
      <w:pPr>
        <w:ind w:left="720"/>
        <w:rPr>
          <w:sz w:val="24"/>
        </w:rPr>
      </w:pPr>
      <w:r w:rsidRPr="00CE39BA">
        <w:rPr>
          <w:sz w:val="24"/>
        </w:rPr>
        <w:t>Response: the activity determined by the arrival of the stimulus</w:t>
      </w:r>
    </w:p>
    <w:p w:rsidR="002A2E51" w:rsidRDefault="002A2E51" w:rsidP="002A2E51">
      <w:pPr>
        <w:ind w:left="720"/>
        <w:rPr>
          <w:sz w:val="24"/>
        </w:rPr>
      </w:pPr>
      <w:r w:rsidRPr="00CE39BA">
        <w:rPr>
          <w:sz w:val="24"/>
        </w:rPr>
        <w:t>Response measure:</w:t>
      </w:r>
      <w:r w:rsidR="00205C20">
        <w:rPr>
          <w:sz w:val="24"/>
        </w:rPr>
        <w:t xml:space="preserve"> time to perform tests</w:t>
      </w:r>
    </w:p>
    <w:p w:rsidR="00205C20" w:rsidRPr="00CE39BA" w:rsidRDefault="00205C20" w:rsidP="00205C20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The system should have unit tests for the most important operations</w:t>
      </w:r>
    </w:p>
    <w:p w:rsidR="002A2E51" w:rsidRPr="002A2E51" w:rsidRDefault="002A2E51" w:rsidP="002A2E51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727712" w:rsidRPr="00CE39BA" w:rsidRDefault="00BE5DE1" w:rsidP="00727712">
      <w:pPr>
        <w:ind w:firstLine="720"/>
        <w:rPr>
          <w:sz w:val="24"/>
        </w:rPr>
      </w:pPr>
      <w:r>
        <w:rPr>
          <w:sz w:val="24"/>
        </w:rPr>
        <w:t xml:space="preserve">Usability describes how </w:t>
      </w:r>
      <w:r w:rsidR="007468F0">
        <w:rPr>
          <w:sz w:val="24"/>
        </w:rPr>
        <w:t>easy it is for new u</w:t>
      </w:r>
      <w:r w:rsidR="0007051D">
        <w:rPr>
          <w:sz w:val="24"/>
        </w:rPr>
        <w:t>sers to learn to use the system and how their errors impacts the system.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Source of stimulus: </w:t>
      </w:r>
      <w:r w:rsidR="00FC6F8E">
        <w:rPr>
          <w:sz w:val="24"/>
        </w:rPr>
        <w:t>external (the end-users)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Stimulus: </w:t>
      </w:r>
      <w:r w:rsidR="0029217A">
        <w:rPr>
          <w:sz w:val="24"/>
        </w:rPr>
        <w:t>invalid user input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Environment: </w:t>
      </w:r>
      <w:r w:rsidR="00394C22">
        <w:rPr>
          <w:sz w:val="24"/>
        </w:rPr>
        <w:t>system running normally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Artifact: </w:t>
      </w:r>
      <w:r w:rsidR="00C24C61">
        <w:rPr>
          <w:sz w:val="24"/>
        </w:rPr>
        <w:t>the system</w:t>
      </w:r>
    </w:p>
    <w:p w:rsidR="00727712" w:rsidRPr="00CE39BA" w:rsidRDefault="00727712" w:rsidP="00727712">
      <w:pPr>
        <w:ind w:left="720"/>
        <w:rPr>
          <w:sz w:val="24"/>
        </w:rPr>
      </w:pPr>
      <w:r w:rsidRPr="00CE39BA">
        <w:rPr>
          <w:sz w:val="24"/>
        </w:rPr>
        <w:t xml:space="preserve">Response: </w:t>
      </w:r>
      <w:r w:rsidR="00394C22">
        <w:rPr>
          <w:sz w:val="24"/>
        </w:rPr>
        <w:t>error messages, invalid input rejected</w:t>
      </w:r>
    </w:p>
    <w:p w:rsidR="00727712" w:rsidRDefault="0007051D" w:rsidP="00727712">
      <w:pPr>
        <w:ind w:left="720"/>
        <w:rPr>
          <w:sz w:val="24"/>
        </w:rPr>
      </w:pPr>
      <w:r>
        <w:rPr>
          <w:sz w:val="24"/>
        </w:rPr>
        <w:t xml:space="preserve">Response measure: </w:t>
      </w:r>
      <w:r w:rsidR="001F1338">
        <w:rPr>
          <w:sz w:val="24"/>
        </w:rPr>
        <w:t>number of errors</w:t>
      </w:r>
    </w:p>
    <w:p w:rsidR="001F1338" w:rsidRDefault="001F1338" w:rsidP="001F1338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The system should validate all the data coming from the users and reject the invalid data</w:t>
      </w:r>
    </w:p>
    <w:p w:rsidR="00426A9C" w:rsidRPr="00CE39BA" w:rsidRDefault="00426A9C" w:rsidP="001F1338">
      <w:pPr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The system should display descriptive error messages </w:t>
      </w:r>
    </w:p>
    <w:p w:rsidR="00727712" w:rsidRPr="00727712" w:rsidRDefault="00727712" w:rsidP="00727712"/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0A371E" w:rsidRPr="004B42B4" w:rsidRDefault="00447171" w:rsidP="004B42B4">
      <w:pPr>
        <w:pStyle w:val="InfoBlue"/>
      </w:pPr>
      <w:r w:rsidRPr="004B42B4">
        <w:t>The system should use the L</w:t>
      </w:r>
      <w:r w:rsidR="000A371E" w:rsidRPr="004B42B4">
        <w:t>ayers architectural pattern. The technologies involved in creating the server should Tomcat Embedded (Spr</w:t>
      </w:r>
      <w:r w:rsidR="005806CF" w:rsidRPr="004B42B4">
        <w:t>ing Boot) and Spring.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AE3" w:rsidRDefault="00717AE3">
      <w:pPr>
        <w:spacing w:line="240" w:lineRule="auto"/>
      </w:pPr>
      <w:r>
        <w:separator/>
      </w:r>
    </w:p>
  </w:endnote>
  <w:endnote w:type="continuationSeparator" w:id="0">
    <w:p w:rsidR="00717AE3" w:rsidRDefault="00717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C65DE7">
              <w:t>Pop Cristian Constantin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C65DE7">
            <w:rPr>
              <w:noProof/>
            </w:rPr>
            <w:t>2017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C65DE7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AE3" w:rsidRDefault="00717AE3">
      <w:pPr>
        <w:spacing w:line="240" w:lineRule="auto"/>
      </w:pPr>
      <w:r>
        <w:separator/>
      </w:r>
    </w:p>
  </w:footnote>
  <w:footnote w:type="continuationSeparator" w:id="0">
    <w:p w:rsidR="00717AE3" w:rsidRDefault="00717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094640">
    <w:pPr>
      <w:pBdr>
        <w:bottom w:val="single" w:sz="6" w:space="1" w:color="auto"/>
      </w:pBdr>
      <w:jc w:val="right"/>
    </w:pPr>
    <w:fldSimple w:instr=" DOCPROPERTY &quot;Company&quot;  \* MERGEFORMAT ">
      <w:r w:rsidR="00C65DE7">
        <w:rPr>
          <w:rFonts w:ascii="Arial" w:hAnsi="Arial"/>
          <w:b/>
          <w:sz w:val="36"/>
        </w:rPr>
        <w:t>Pop Cristian Constantin</w:t>
      </w:r>
    </w:fldSimple>
  </w:p>
  <w:p w:rsidR="00697B53" w:rsidRDefault="0009464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97B53">
        <w:rPr>
          <w:rFonts w:ascii="Arial" w:hAnsi="Arial"/>
          <w:b/>
          <w:sz w:val="36"/>
        </w:rPr>
        <w:t>&lt;Group Number&gt;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094640">
          <w:fldSimple w:instr=" SUBJECT  \* MERGEFORMAT ">
            <w:r w:rsidR="00C65DE7">
              <w:t>Web Chat Application</w:t>
            </w:r>
          </w:fldSimple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09464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>
          <w:r>
            <w:t xml:space="preserve">  Date:  </w:t>
          </w:r>
          <w:r w:rsidR="00C65DE7">
            <w:t>23/Mar/17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2F5666"/>
    <w:multiLevelType w:val="hybridMultilevel"/>
    <w:tmpl w:val="EEB2D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54BB4"/>
    <w:multiLevelType w:val="hybridMultilevel"/>
    <w:tmpl w:val="DAD6D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B40845"/>
    <w:multiLevelType w:val="hybridMultilevel"/>
    <w:tmpl w:val="85709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4"/>
  </w:num>
  <w:num w:numId="10">
    <w:abstractNumId w:val="13"/>
  </w:num>
  <w:num w:numId="11">
    <w:abstractNumId w:val="11"/>
  </w:num>
  <w:num w:numId="12">
    <w:abstractNumId w:val="21"/>
  </w:num>
  <w:num w:numId="13">
    <w:abstractNumId w:val="10"/>
  </w:num>
  <w:num w:numId="14">
    <w:abstractNumId w:val="5"/>
  </w:num>
  <w:num w:numId="15">
    <w:abstractNumId w:val="20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19"/>
  </w:num>
  <w:num w:numId="22">
    <w:abstractNumId w:val="18"/>
  </w:num>
  <w:num w:numId="23">
    <w:abstractNumId w:val="8"/>
  </w:num>
  <w:num w:numId="24">
    <w:abstractNumId w:val="23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503FB"/>
    <w:rsid w:val="0007051D"/>
    <w:rsid w:val="00094640"/>
    <w:rsid w:val="000A371E"/>
    <w:rsid w:val="00161A84"/>
    <w:rsid w:val="00175D52"/>
    <w:rsid w:val="001C12A4"/>
    <w:rsid w:val="001E210F"/>
    <w:rsid w:val="001F1338"/>
    <w:rsid w:val="00204A7B"/>
    <w:rsid w:val="00205C20"/>
    <w:rsid w:val="0029217A"/>
    <w:rsid w:val="002A2E51"/>
    <w:rsid w:val="003060FB"/>
    <w:rsid w:val="00394C22"/>
    <w:rsid w:val="00400EB4"/>
    <w:rsid w:val="0040432F"/>
    <w:rsid w:val="00426A9C"/>
    <w:rsid w:val="00447171"/>
    <w:rsid w:val="004B42B4"/>
    <w:rsid w:val="004D795D"/>
    <w:rsid w:val="0052342E"/>
    <w:rsid w:val="005657EA"/>
    <w:rsid w:val="005806CF"/>
    <w:rsid w:val="00617A07"/>
    <w:rsid w:val="006654B7"/>
    <w:rsid w:val="00697B53"/>
    <w:rsid w:val="006A20A4"/>
    <w:rsid w:val="00717AE3"/>
    <w:rsid w:val="00727712"/>
    <w:rsid w:val="00731E45"/>
    <w:rsid w:val="007468F0"/>
    <w:rsid w:val="00773071"/>
    <w:rsid w:val="007A32FC"/>
    <w:rsid w:val="007A6545"/>
    <w:rsid w:val="008421A9"/>
    <w:rsid w:val="008D7D00"/>
    <w:rsid w:val="008E2AF7"/>
    <w:rsid w:val="008F04D0"/>
    <w:rsid w:val="00900E73"/>
    <w:rsid w:val="00921E0D"/>
    <w:rsid w:val="009C5B6B"/>
    <w:rsid w:val="00A511C6"/>
    <w:rsid w:val="00AB3C01"/>
    <w:rsid w:val="00AD64E8"/>
    <w:rsid w:val="00BA055D"/>
    <w:rsid w:val="00BE5DE1"/>
    <w:rsid w:val="00C24C61"/>
    <w:rsid w:val="00C65DE7"/>
    <w:rsid w:val="00CE39BA"/>
    <w:rsid w:val="00E421C6"/>
    <w:rsid w:val="00E72D12"/>
    <w:rsid w:val="00EE5133"/>
    <w:rsid w:val="00F3162C"/>
    <w:rsid w:val="00F41465"/>
    <w:rsid w:val="00FB1BE8"/>
    <w:rsid w:val="00FC6F8E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46D47"/>
  <w15:docId w15:val="{783977AB-E455-40D8-A29F-D33AF711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4B42B4"/>
    <w:pPr>
      <w:spacing w:after="120"/>
      <w:ind w:firstLine="720"/>
    </w:pPr>
    <w:rPr>
      <w:sz w:val="24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138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Cristi Pop</cp:lastModifiedBy>
  <cp:revision>43</cp:revision>
  <cp:lastPrinted>1899-12-31T22:00:00Z</cp:lastPrinted>
  <dcterms:created xsi:type="dcterms:W3CDTF">2010-02-24T09:18:00Z</dcterms:created>
  <dcterms:modified xsi:type="dcterms:W3CDTF">2017-03-23T19:23:00Z</dcterms:modified>
</cp:coreProperties>
</file>